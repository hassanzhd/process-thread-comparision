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63DA0E2F" w14:textId="08D64CFD" w:rsidR="00027D73" w:rsidRDefault="00C266DF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B814EBE" wp14:editId="3AB6B54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51721" w14:textId="7F1006CF" w:rsidR="00027D73" w:rsidRDefault="00027D73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814E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851721" w14:textId="7F1006CF" w:rsidR="00027D73" w:rsidRDefault="00027D73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F5F17C3" w14:textId="5445DD98" w:rsidR="00027D73" w:rsidRDefault="00A67BB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7750558" wp14:editId="363D895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3993515</wp:posOffset>
                    </wp:positionV>
                    <wp:extent cx="5133975" cy="1404620"/>
                    <wp:effectExtent l="0" t="0" r="28575" b="215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39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32D81" w14:textId="10A9EFC5" w:rsidR="00A67BB3" w:rsidRPr="00A67BB3" w:rsidRDefault="00A67B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7BB3">
                                  <w:rPr>
                                    <w:sz w:val="28"/>
                                    <w:szCs w:val="28"/>
                                  </w:rPr>
                                  <w:t>Muhammad Hassan Zahid K18-0208</w:t>
                                </w:r>
                              </w:p>
                              <w:p w14:paraId="795FD94E" w14:textId="1E2FFEF1" w:rsidR="00A67BB3" w:rsidRPr="00A67BB3" w:rsidRDefault="00A67B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7BB3">
                                  <w:rPr>
                                    <w:sz w:val="28"/>
                                    <w:szCs w:val="28"/>
                                  </w:rPr>
                                  <w:t>Sajjad Ali K18-0355</w:t>
                                </w:r>
                              </w:p>
                              <w:p w14:paraId="2A07BBE8" w14:textId="71CA9748" w:rsidR="00A67BB3" w:rsidRDefault="00A67B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7BB3">
                                  <w:rPr>
                                    <w:sz w:val="28"/>
                                    <w:szCs w:val="28"/>
                                  </w:rPr>
                                  <w:t>Anashrah Aman K18-0298</w:t>
                                </w:r>
                              </w:p>
                              <w:p w14:paraId="041AACB5" w14:textId="028513D4" w:rsidR="00A67BB3" w:rsidRPr="00A67BB3" w:rsidRDefault="00A67BB3" w:rsidP="00A67B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Section: 2E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7750558" id="Text Box 2" o:spid="_x0000_s1027" type="#_x0000_t202" style="position:absolute;margin-left:0;margin-top:314.45pt;width:404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" strokecolor="white [3212]">
                    <v:textbox style="mso-fit-shape-to-text:t">
                      <w:txbxContent>
                        <w:p w14:paraId="39F32D81" w14:textId="10A9EFC5" w:rsidR="00A67BB3" w:rsidRPr="00A67BB3" w:rsidRDefault="00A67BB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67BB3">
                            <w:rPr>
                              <w:sz w:val="28"/>
                              <w:szCs w:val="28"/>
                            </w:rPr>
                            <w:t>Muhammad Hassan Zahid K18-0208</w:t>
                          </w:r>
                        </w:p>
                        <w:p w14:paraId="795FD94E" w14:textId="1E2FFEF1" w:rsidR="00A67BB3" w:rsidRPr="00A67BB3" w:rsidRDefault="00A67BB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67BB3">
                            <w:rPr>
                              <w:sz w:val="28"/>
                              <w:szCs w:val="28"/>
                            </w:rPr>
                            <w:t>Sajjad Ali K18-0355</w:t>
                          </w:r>
                        </w:p>
                        <w:p w14:paraId="2A07BBE8" w14:textId="71CA9748" w:rsidR="00A67BB3" w:rsidRDefault="00A67BB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67BB3">
                            <w:rPr>
                              <w:sz w:val="28"/>
                              <w:szCs w:val="28"/>
                            </w:rPr>
                            <w:t>Anashrah Aman K18-0298</w:t>
                          </w:r>
                        </w:p>
                        <w:p w14:paraId="041AACB5" w14:textId="028513D4" w:rsidR="00A67BB3" w:rsidRPr="00A67BB3" w:rsidRDefault="00A67BB3" w:rsidP="00A67B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Section: 2E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E56227E" wp14:editId="5B49CFB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1453515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F809" w14:textId="676573BC" w:rsidR="00027D73" w:rsidRDefault="00C266D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7BB3">
                                      <w:t xml:space="preserve">Comparison between Process and Threads using sorting algorithms </w:t>
                                    </w:r>
                                  </w:sdtContent>
                                </w:sdt>
                              </w:p>
                              <w:p w14:paraId="2447403F" w14:textId="7BFB9F52" w:rsidR="00027D73" w:rsidRDefault="00027D73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6227E" id="Text Box 21" o:spid="_x0000_s1028" type="#_x0000_t202" style="position:absolute;margin-left:0;margin-top:114.45pt;width:310.5pt;height:104.4pt;z-index:251661312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22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" o:allowoverlap="f" filled="f" stroked="f" strokeweight=".5pt">
                    <v:textbox style="mso-fit-shape-to-text:t" inset="0,0,0,0">
                      <w:txbxContent>
                        <w:p w14:paraId="355BF809" w14:textId="676573BC" w:rsidR="00027D73" w:rsidRDefault="00C266DF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7BB3">
                                <w:t xml:space="preserve">Comparison between Process and Threads using sorting algorithms </w:t>
                              </w:r>
                            </w:sdtContent>
                          </w:sdt>
                        </w:p>
                        <w:p w14:paraId="2447403F" w14:textId="7BFB9F52" w:rsidR="00027D73" w:rsidRDefault="00027D73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266DF">
            <w:br w:type="page"/>
          </w:r>
        </w:p>
      </w:sdtContent>
    </w:sdt>
    <w:bookmarkEnd w:id="4"/>
    <w:bookmarkEnd w:id="3"/>
    <w:bookmarkEnd w:id="2"/>
    <w:bookmarkEnd w:id="1"/>
    <w:bookmarkEnd w:id="0"/>
    <w:p w14:paraId="39049DBF" w14:textId="77777777" w:rsidR="005373A9" w:rsidRDefault="005373A9" w:rsidP="00A67BB3">
      <w:pPr>
        <w:pStyle w:val="Heading1"/>
        <w:rPr>
          <w:rStyle w:val="Heading1Char"/>
        </w:rPr>
      </w:pPr>
    </w:p>
    <w:p w14:paraId="52741CCA" w14:textId="3FC9F5AE" w:rsidR="00027D73" w:rsidRDefault="00A67BB3" w:rsidP="00A67BB3">
      <w:pPr>
        <w:pStyle w:val="Heading1"/>
        <w:rPr>
          <w:rStyle w:val="Heading1Char"/>
        </w:rPr>
      </w:pPr>
      <w:r>
        <w:rPr>
          <w:rStyle w:val="Heading1Char"/>
        </w:rPr>
        <w:t>Introduction:</w:t>
      </w:r>
    </w:p>
    <w:p w14:paraId="47782CDF" w14:textId="09AEDCC7" w:rsidR="00A67BB3" w:rsidRDefault="00A67BB3" w:rsidP="00355BC3">
      <w:pPr>
        <w:pStyle w:val="Heading2"/>
        <w:ind w:firstLine="720"/>
        <w:rPr>
          <w:sz w:val="24"/>
          <w:szCs w:val="22"/>
        </w:rPr>
      </w:pPr>
      <w:r w:rsidRPr="00DB306E">
        <w:rPr>
          <w:sz w:val="24"/>
          <w:szCs w:val="22"/>
        </w:rPr>
        <w:t>Process:</w:t>
      </w:r>
    </w:p>
    <w:p w14:paraId="2A994FAD" w14:textId="79B9130E" w:rsidR="007F22D9" w:rsidRPr="00DB306E" w:rsidRDefault="00DB306E" w:rsidP="00355BC3">
      <w:pPr>
        <w:ind w:left="720" w:firstLine="720"/>
        <w:rPr>
          <w:color w:val="222222"/>
          <w:sz w:val="32"/>
          <w:szCs w:val="24"/>
          <w:shd w:val="clear" w:color="auto" w:fill="FFFFFF"/>
        </w:rPr>
      </w:pPr>
      <w:r w:rsidRPr="00DB306E">
        <w:rPr>
          <w:sz w:val="24"/>
          <w:szCs w:val="24"/>
        </w:rPr>
        <w:t>A process is the execution of a program that allows you to perform the appropriate actions specified in a program. It can be defined as an execution unit where a program runs. The OS helps you to create, schedule and terminate processes which is used by CPU. The other processes created by the main process are called child process.</w:t>
      </w:r>
    </w:p>
    <w:p w14:paraId="1D433C21" w14:textId="2911AEF0" w:rsidR="00A67BB3" w:rsidRPr="00DB306E" w:rsidRDefault="00A67BB3" w:rsidP="00355BC3">
      <w:pPr>
        <w:pStyle w:val="Heading2"/>
        <w:ind w:firstLine="720"/>
        <w:rPr>
          <w:sz w:val="24"/>
          <w:szCs w:val="22"/>
        </w:rPr>
      </w:pPr>
      <w:r w:rsidRPr="00DB306E">
        <w:rPr>
          <w:sz w:val="24"/>
          <w:szCs w:val="22"/>
        </w:rPr>
        <w:t>Threads:</w:t>
      </w:r>
    </w:p>
    <w:p w14:paraId="7D504998" w14:textId="66EB0489" w:rsidR="005373A9" w:rsidRPr="005373A9" w:rsidRDefault="00DB306E" w:rsidP="005373A9">
      <w:pPr>
        <w:ind w:left="720" w:firstLine="720"/>
        <w:rPr>
          <w:color w:val="222222"/>
          <w:sz w:val="24"/>
          <w:szCs w:val="24"/>
          <w:shd w:val="clear" w:color="auto" w:fill="FFFFFF"/>
        </w:rPr>
      </w:pPr>
      <w:r w:rsidRPr="00DB306E">
        <w:rPr>
          <w:sz w:val="24"/>
          <w:szCs w:val="24"/>
        </w:rPr>
        <w:t>The smallest execution unit within a process is a thread. A process can have multiple threads, all executing at the same time. It is a unit of execution in concurrent programming. A thread is lightweight and can be managed independently by a scheduler.</w:t>
      </w:r>
    </w:p>
    <w:p w14:paraId="5E1A7527" w14:textId="3FB77D57" w:rsidR="007F22D9" w:rsidRDefault="007F22D9" w:rsidP="007F22D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Objective:</w:t>
      </w:r>
    </w:p>
    <w:p w14:paraId="7E3BBB22" w14:textId="0C244801" w:rsidR="005373A9" w:rsidRPr="005373A9" w:rsidRDefault="007F22D9" w:rsidP="005373A9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Compare runtime of three different algorithms (Selection sort, Quick sort, Merge sort) implemented using processes and threads.</w:t>
      </w:r>
    </w:p>
    <w:p w14:paraId="44851B65" w14:textId="30AD2A47" w:rsidR="007F22D9" w:rsidRDefault="00DB306E" w:rsidP="007F22D9">
      <w:pPr>
        <w:pStyle w:val="Heading1"/>
      </w:pPr>
      <w:r>
        <w:t>Project description:</w:t>
      </w:r>
    </w:p>
    <w:p w14:paraId="65B63412" w14:textId="282C05BC" w:rsidR="005373A9" w:rsidRPr="005373A9" w:rsidRDefault="00DB306E" w:rsidP="005373A9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Different algorithms are implemented for both processes and threads using different approaches. Data is divided into multiple partitions and sorted using the different approaches. </w:t>
      </w:r>
      <w:r w:rsidR="00355BC3">
        <w:rPr>
          <w:sz w:val="24"/>
          <w:szCs w:val="24"/>
        </w:rPr>
        <w:t>For processes, Inter Process Communication is implemented using unnamed pipes.</w:t>
      </w:r>
    </w:p>
    <w:p w14:paraId="0C3172E0" w14:textId="22F18929" w:rsidR="005373A9" w:rsidRDefault="005373A9" w:rsidP="002E5AE8">
      <w:pPr>
        <w:pStyle w:val="Heading1"/>
        <w:jc w:val="center"/>
      </w:pPr>
      <w:r>
        <w:lastRenderedPageBreak/>
        <w:t>Graphs:</w:t>
      </w:r>
    </w:p>
    <w:p w14:paraId="61B05083" w14:textId="2D748084" w:rsidR="005373A9" w:rsidRDefault="005373A9" w:rsidP="002E5AE8">
      <w:pPr>
        <w:jc w:val="center"/>
      </w:pPr>
      <w:r>
        <w:rPr>
          <w:noProof/>
        </w:rPr>
        <w:drawing>
          <wp:inline distT="0" distB="0" distL="0" distR="0" wp14:anchorId="591B40B6" wp14:editId="3E21B04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4CB142-AE92-4702-831F-8BA93B2067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7310EE" w14:textId="5FECD338" w:rsidR="00D36EA3" w:rsidRDefault="00D36EA3" w:rsidP="002E5AE8">
      <w:pPr>
        <w:jc w:val="center"/>
      </w:pPr>
      <w:r>
        <w:t>Above implementation didn’t respond for dataset of 500,000</w:t>
      </w:r>
    </w:p>
    <w:p w14:paraId="62BEE2DC" w14:textId="76DE121F" w:rsidR="00D36EA3" w:rsidRDefault="00D36EA3" w:rsidP="002E5AE8">
      <w:pPr>
        <w:jc w:val="center"/>
      </w:pPr>
      <w:r>
        <w:rPr>
          <w:noProof/>
        </w:rPr>
        <w:drawing>
          <wp:inline distT="0" distB="0" distL="0" distR="0" wp14:anchorId="357A3217" wp14:editId="2BE06C0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6E41B37-7D51-4372-B5B1-D1C31914E5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32F2E3" w14:textId="30357835" w:rsidR="00A67BB3" w:rsidRDefault="00D36EA3" w:rsidP="002E5AE8">
      <w:pPr>
        <w:jc w:val="center"/>
      </w:pPr>
      <w:r>
        <w:t xml:space="preserve">Above implementation didn’t respond for </w:t>
      </w:r>
      <w:r w:rsidR="003A29F6">
        <w:t xml:space="preserve">dataset of </w:t>
      </w:r>
      <w:r>
        <w:t>5,000, 50,000 and 5</w:t>
      </w:r>
      <w:r w:rsidR="003A29F6">
        <w:t>00,000</w:t>
      </w:r>
    </w:p>
    <w:p w14:paraId="6AFABCE2" w14:textId="302D1DCB" w:rsidR="002E5AE8" w:rsidRDefault="002E5AE8" w:rsidP="002E5AE8"/>
    <w:p w14:paraId="4DDCB99B" w14:textId="27C94661" w:rsidR="002E5AE8" w:rsidRDefault="002E5AE8" w:rsidP="002E5AE8"/>
    <w:p w14:paraId="6F9DAD42" w14:textId="0F0CBBC2" w:rsidR="002E5AE8" w:rsidRDefault="002E5AE8" w:rsidP="002E5AE8"/>
    <w:p w14:paraId="768BC1D6" w14:textId="6A983011" w:rsidR="002E5AE8" w:rsidRDefault="002E5AE8" w:rsidP="002E5AE8"/>
    <w:p w14:paraId="6B78E9CB" w14:textId="18AE06FC" w:rsidR="002E5AE8" w:rsidRDefault="002E5AE8" w:rsidP="002E5AE8"/>
    <w:p w14:paraId="674EBD4C" w14:textId="5EDC64A1" w:rsidR="002E5AE8" w:rsidRDefault="002E5AE8" w:rsidP="002E5AE8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57142A3" wp14:editId="4516524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663D91F-570D-4104-A59F-6F2363D192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0D6063" w14:textId="77777777" w:rsidR="002E5AE8" w:rsidRDefault="002E5AE8" w:rsidP="002E5AE8">
      <w:pPr>
        <w:jc w:val="center"/>
      </w:pPr>
    </w:p>
    <w:p w14:paraId="69DAF034" w14:textId="1CB9C5A3" w:rsidR="00A67BB3" w:rsidRDefault="002E5AE8" w:rsidP="002E5AE8">
      <w:pPr>
        <w:pStyle w:val="ListParagraph"/>
        <w:jc w:val="center"/>
      </w:pPr>
      <w:r>
        <w:rPr>
          <w:noProof/>
        </w:rPr>
        <w:drawing>
          <wp:inline distT="0" distB="0" distL="0" distR="0" wp14:anchorId="254E4398" wp14:editId="4683D55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63D91F-570D-4104-A59F-6F2363D192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D410AC" w14:textId="77777777" w:rsidR="00795EAF" w:rsidRDefault="00795EAF" w:rsidP="002E5AE8">
      <w:pPr>
        <w:pStyle w:val="ListParagraph"/>
        <w:jc w:val="center"/>
      </w:pPr>
    </w:p>
    <w:p w14:paraId="1DDFCE8A" w14:textId="36A3612F" w:rsidR="002E5AE8" w:rsidRDefault="002E5AE8" w:rsidP="002E5AE8">
      <w:pPr>
        <w:pStyle w:val="ListParagraph"/>
        <w:jc w:val="center"/>
      </w:pPr>
      <w:r>
        <w:t>Above implementation doesn’t respond for dataset of 500,000</w:t>
      </w:r>
    </w:p>
    <w:p w14:paraId="449B43CC" w14:textId="1384C101" w:rsidR="00795EAF" w:rsidRDefault="00795EAF" w:rsidP="002E5AE8">
      <w:pPr>
        <w:pStyle w:val="ListParagraph"/>
        <w:jc w:val="center"/>
      </w:pPr>
    </w:p>
    <w:p w14:paraId="66ECF94F" w14:textId="2C254383" w:rsidR="00795EAF" w:rsidRDefault="00795EAF" w:rsidP="002E5AE8">
      <w:pPr>
        <w:pStyle w:val="ListParagraph"/>
        <w:jc w:val="center"/>
      </w:pPr>
    </w:p>
    <w:p w14:paraId="2C9BBD13" w14:textId="6DB15C7D" w:rsidR="00795EAF" w:rsidRDefault="00795EAF" w:rsidP="002E5AE8">
      <w:pPr>
        <w:pStyle w:val="ListParagraph"/>
        <w:jc w:val="center"/>
      </w:pPr>
    </w:p>
    <w:p w14:paraId="48361867" w14:textId="5E52FDF5" w:rsidR="00795EAF" w:rsidRDefault="00795EAF" w:rsidP="002E5AE8">
      <w:pPr>
        <w:pStyle w:val="ListParagraph"/>
        <w:jc w:val="center"/>
      </w:pPr>
    </w:p>
    <w:p w14:paraId="30E59857" w14:textId="73121081" w:rsidR="00795EAF" w:rsidRDefault="00795EAF" w:rsidP="002E5AE8">
      <w:pPr>
        <w:pStyle w:val="ListParagraph"/>
        <w:jc w:val="center"/>
      </w:pPr>
    </w:p>
    <w:p w14:paraId="171008F8" w14:textId="5D34DF58" w:rsidR="00795EAF" w:rsidRDefault="00795EAF" w:rsidP="002E5AE8">
      <w:pPr>
        <w:pStyle w:val="ListParagraph"/>
        <w:jc w:val="center"/>
      </w:pPr>
    </w:p>
    <w:p w14:paraId="50691739" w14:textId="6AACC0E4" w:rsidR="00795EAF" w:rsidRDefault="00795EAF" w:rsidP="002E5AE8">
      <w:pPr>
        <w:pStyle w:val="ListParagraph"/>
        <w:jc w:val="center"/>
      </w:pPr>
    </w:p>
    <w:p w14:paraId="0070ED35" w14:textId="0748BFD5" w:rsidR="00795EAF" w:rsidRDefault="00795EAF" w:rsidP="002E5AE8">
      <w:pPr>
        <w:pStyle w:val="ListParagraph"/>
        <w:jc w:val="center"/>
      </w:pPr>
    </w:p>
    <w:p w14:paraId="0CF3FCFD" w14:textId="073D3424" w:rsidR="00795EAF" w:rsidRDefault="00795EAF" w:rsidP="002E5AE8">
      <w:pPr>
        <w:pStyle w:val="ListParagraph"/>
        <w:jc w:val="center"/>
      </w:pPr>
    </w:p>
    <w:p w14:paraId="52060A14" w14:textId="4CBD7DEA" w:rsidR="00795EAF" w:rsidRDefault="00795EAF" w:rsidP="002E5AE8">
      <w:pPr>
        <w:pStyle w:val="ListParagraph"/>
        <w:jc w:val="center"/>
      </w:pPr>
    </w:p>
    <w:p w14:paraId="1C9457AC" w14:textId="575D7A2A" w:rsidR="00795EAF" w:rsidRDefault="00795EAF" w:rsidP="00377B3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C849B3D" wp14:editId="06446CB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FB6454C-64C1-45BA-9EE7-BAEDC44787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249465" w14:textId="094D8A64" w:rsidR="00795EAF" w:rsidRDefault="00795EAF" w:rsidP="00377B30">
      <w:pPr>
        <w:pStyle w:val="ListParagraph"/>
        <w:jc w:val="center"/>
      </w:pPr>
    </w:p>
    <w:p w14:paraId="7EC2C390" w14:textId="2AFE0751" w:rsidR="00795EAF" w:rsidRDefault="00795EAF" w:rsidP="00377B30">
      <w:pPr>
        <w:pStyle w:val="ListParagraph"/>
        <w:jc w:val="center"/>
      </w:pPr>
      <w:r>
        <w:rPr>
          <w:noProof/>
        </w:rPr>
        <w:drawing>
          <wp:inline distT="0" distB="0" distL="0" distR="0" wp14:anchorId="4D4FBDD3" wp14:editId="0732235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26246AA-FBC1-4130-BBD9-0D6D6A51A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6B7169" w14:textId="1D17BC90" w:rsidR="00795EAF" w:rsidRDefault="00795EAF" w:rsidP="00377B30">
      <w:pPr>
        <w:pStyle w:val="ListParagraph"/>
        <w:jc w:val="center"/>
      </w:pPr>
    </w:p>
    <w:p w14:paraId="724204C2" w14:textId="6DA8056D" w:rsidR="00BD6081" w:rsidRDefault="00795EAF" w:rsidP="00BD6081">
      <w:pPr>
        <w:pStyle w:val="ListParagraph"/>
        <w:jc w:val="center"/>
      </w:pPr>
      <w:r>
        <w:t>Above implementation doesn’t respond for dataset of 500,000</w:t>
      </w:r>
    </w:p>
    <w:sectPr w:rsidR="00BD6081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0471D" w14:textId="77777777" w:rsidR="00C266DF" w:rsidRDefault="00C266DF">
      <w:pPr>
        <w:spacing w:before="0" w:after="0" w:line="240" w:lineRule="auto"/>
      </w:pPr>
      <w:r>
        <w:separator/>
      </w:r>
    </w:p>
  </w:endnote>
  <w:endnote w:type="continuationSeparator" w:id="0">
    <w:p w14:paraId="14F626F9" w14:textId="77777777" w:rsidR="00C266DF" w:rsidRDefault="00C266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4E9FF" w14:textId="77777777" w:rsidR="00027D73" w:rsidRDefault="00C266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5850C" w14:textId="77777777" w:rsidR="00C266DF" w:rsidRDefault="00C266DF">
      <w:pPr>
        <w:spacing w:before="0" w:after="0" w:line="240" w:lineRule="auto"/>
      </w:pPr>
      <w:r>
        <w:separator/>
      </w:r>
    </w:p>
  </w:footnote>
  <w:footnote w:type="continuationSeparator" w:id="0">
    <w:p w14:paraId="27BF1A54" w14:textId="77777777" w:rsidR="00C266DF" w:rsidRDefault="00C266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42C7089"/>
    <w:multiLevelType w:val="hybridMultilevel"/>
    <w:tmpl w:val="098A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46554"/>
    <w:multiLevelType w:val="hybridMultilevel"/>
    <w:tmpl w:val="14C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B3"/>
    <w:rsid w:val="00027D73"/>
    <w:rsid w:val="002E5AE8"/>
    <w:rsid w:val="00355BC3"/>
    <w:rsid w:val="00377B30"/>
    <w:rsid w:val="003A29F6"/>
    <w:rsid w:val="005373A9"/>
    <w:rsid w:val="00795EAF"/>
    <w:rsid w:val="007F22D9"/>
    <w:rsid w:val="00A67BB3"/>
    <w:rsid w:val="00BD6081"/>
    <w:rsid w:val="00C266DF"/>
    <w:rsid w:val="00D36EA3"/>
    <w:rsid w:val="00D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D5572"/>
  <w15:chartTrackingRefBased/>
  <w15:docId w15:val="{A7670ADD-E107-4B6F-A586-2032424A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A67BB3"/>
    <w:pPr>
      <w:ind w:left="720"/>
      <w:contextualSpacing/>
    </w:pPr>
  </w:style>
  <w:style w:type="paragraph" w:customStyle="1" w:styleId="Standard">
    <w:name w:val="Standard"/>
    <w:qFormat/>
    <w:rsid w:val="00A67BB3"/>
    <w:pPr>
      <w:spacing w:before="0" w:after="0" w:line="240" w:lineRule="auto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Selection Sort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</c:numCache>
            </c:numRef>
          </c:cat>
          <c:val>
            <c:numRef>
              <c:f>Sheet1!$B$3:$B$6</c:f>
              <c:numCache>
                <c:formatCode>0.000000</c:formatCode>
                <c:ptCount val="4"/>
                <c:pt idx="0">
                  <c:v>9.2400000000000002E-4</c:v>
                </c:pt>
                <c:pt idx="1">
                  <c:v>5.6670000000000002E-3</c:v>
                </c:pt>
                <c:pt idx="2">
                  <c:v>4.5936999999999999E-2</c:v>
                </c:pt>
                <c:pt idx="3">
                  <c:v>0.48220499999999999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5-4039-AB5F-AD340F31A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6932047"/>
        <c:axId val="1899791023"/>
      </c:lineChart>
      <c:catAx>
        <c:axId val="1946932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791023"/>
        <c:crosses val="autoZero"/>
        <c:auto val="1"/>
        <c:lblAlgn val="ctr"/>
        <c:lblOffset val="100"/>
        <c:noMultiLvlLbl val="0"/>
      </c:catAx>
      <c:valAx>
        <c:axId val="189979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32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Selection Sort Process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Sheet1!$A$12:$A$14</c:f>
              <c:numCache>
                <c:formatCode>General</c:formatCode>
                <c:ptCount val="3"/>
                <c:pt idx="0">
                  <c:v>5</c:v>
                </c:pt>
                <c:pt idx="1">
                  <c:v>50</c:v>
                </c:pt>
                <c:pt idx="2">
                  <c:v>500</c:v>
                </c:pt>
              </c:numCache>
            </c:numRef>
          </c:cat>
          <c:val>
            <c:numRef>
              <c:f>Sheet1!$B$12:$B$14</c:f>
              <c:numCache>
                <c:formatCode>0.000000</c:formatCode>
                <c:ptCount val="3"/>
                <c:pt idx="0">
                  <c:v>2.5079999999999998E-3</c:v>
                </c:pt>
                <c:pt idx="1">
                  <c:v>3.5050999999999999E-2</c:v>
                </c:pt>
                <c:pt idx="2">
                  <c:v>0.46606900000000001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E7-404D-89EE-88A5B6407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549471"/>
        <c:axId val="1900087695"/>
      </c:lineChart>
      <c:catAx>
        <c:axId val="1954549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087695"/>
        <c:crosses val="autoZero"/>
        <c:auto val="1"/>
        <c:lblAlgn val="ctr"/>
        <c:lblOffset val="100"/>
        <c:noMultiLvlLbl val="0"/>
      </c:catAx>
      <c:valAx>
        <c:axId val="19000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549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Merge Sort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Sheet1!$A$21:$A$26</c:f>
              <c:numCache>
                <c:formatCode>General</c:formatCode>
                <c:ptCount val="6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  <c:pt idx="5">
                  <c:v>500000</c:v>
                </c:pt>
              </c:numCache>
            </c:numRef>
          </c:cat>
          <c:val>
            <c:numRef>
              <c:f>Sheet1!$B$21:$B$26</c:f>
              <c:numCache>
                <c:formatCode>0.000000</c:formatCode>
                <c:ptCount val="6"/>
                <c:pt idx="0">
                  <c:v>8.03E-4</c:v>
                </c:pt>
                <c:pt idx="1">
                  <c:v>9.3599999999999998E-4</c:v>
                </c:pt>
                <c:pt idx="2">
                  <c:v>1.1869999999999999E-3</c:v>
                </c:pt>
                <c:pt idx="3">
                  <c:v>4.0010000000000002E-3</c:v>
                </c:pt>
                <c:pt idx="4">
                  <c:v>1.4264000000000001E-2</c:v>
                </c:pt>
                <c:pt idx="5">
                  <c:v>0.17835599999999999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FC-4AD0-888C-C822CADD8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213871"/>
        <c:axId val="2020436495"/>
      </c:lineChart>
      <c:catAx>
        <c:axId val="202221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436495"/>
        <c:crosses val="autoZero"/>
        <c:auto val="1"/>
        <c:lblAlgn val="ctr"/>
        <c:lblOffset val="100"/>
        <c:noMultiLvlLbl val="0"/>
      </c:catAx>
      <c:valAx>
        <c:axId val="202043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213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Process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Sheet1!$B$30:$B$34</c:f>
              <c:strCache>
                <c:ptCount val="5"/>
                <c:pt idx="0">
                  <c:v>0.001858</c:v>
                </c:pt>
                <c:pt idx="1">
                  <c:v>0.001710</c:v>
                </c:pt>
                <c:pt idx="2">
                  <c:v>0.001704</c:v>
                </c:pt>
                <c:pt idx="3">
                  <c:v>0.001125</c:v>
                </c:pt>
                <c:pt idx="4">
                  <c:v>0.001992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Sheet1!$A$30:$A$34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</c:numCache>
            </c:numRef>
          </c:cat>
          <c:val>
            <c:numRef>
              <c:f>Sheet1!$B$30:$B$34</c:f>
              <c:numCache>
                <c:formatCode>0.000000</c:formatCode>
                <c:ptCount val="5"/>
                <c:pt idx="0">
                  <c:v>1.8580000000000001E-3</c:v>
                </c:pt>
                <c:pt idx="1">
                  <c:v>1.7099999999999999E-3</c:v>
                </c:pt>
                <c:pt idx="2">
                  <c:v>1.704E-3</c:v>
                </c:pt>
                <c:pt idx="3">
                  <c:v>1.1249999999999999E-3</c:v>
                </c:pt>
                <c:pt idx="4">
                  <c:v>1.9919999999999998E-3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14-4D8C-8CD9-1626FCCE9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213871"/>
        <c:axId val="2020436495"/>
      </c:lineChart>
      <c:catAx>
        <c:axId val="202221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436495"/>
        <c:crosses val="autoZero"/>
        <c:auto val="1"/>
        <c:lblAlgn val="ctr"/>
        <c:lblOffset val="100"/>
        <c:noMultiLvlLbl val="0"/>
      </c:catAx>
      <c:valAx>
        <c:axId val="202043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213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 Sort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Sheet1!$A$39:$A$44</c:f>
              <c:numCache>
                <c:formatCode>General</c:formatCode>
                <c:ptCount val="6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  <c:pt idx="5">
                  <c:v>500000</c:v>
                </c:pt>
              </c:numCache>
            </c:numRef>
          </c:cat>
          <c:val>
            <c:numRef>
              <c:f>Sheet1!$B$39:$B$44</c:f>
              <c:numCache>
                <c:formatCode>0.000000</c:formatCode>
                <c:ptCount val="6"/>
                <c:pt idx="0">
                  <c:v>4.28E-4</c:v>
                </c:pt>
                <c:pt idx="1">
                  <c:v>3.9199999999999999E-3</c:v>
                </c:pt>
                <c:pt idx="2">
                  <c:v>3.5588000000000002E-2</c:v>
                </c:pt>
                <c:pt idx="3">
                  <c:v>0.39962199999999998</c:v>
                </c:pt>
                <c:pt idx="4">
                  <c:v>3.546189</c:v>
                </c:pt>
                <c:pt idx="5">
                  <c:v>7.1523680000000001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FB-4162-8D46-67522FED0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5901391"/>
        <c:axId val="2020428175"/>
      </c:lineChart>
      <c:catAx>
        <c:axId val="202590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428175"/>
        <c:crosses val="autoZero"/>
        <c:auto val="1"/>
        <c:lblAlgn val="ctr"/>
        <c:lblOffset val="100"/>
        <c:noMultiLvlLbl val="0"/>
      </c:catAx>
      <c:valAx>
        <c:axId val="202042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5901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 Sort Process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Sheet1!$A$48:$A$52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</c:numCache>
            </c:numRef>
          </c:cat>
          <c:val>
            <c:numRef>
              <c:f>Sheet1!$B$48:$B$52</c:f>
              <c:numCache>
                <c:formatCode>0.000000</c:formatCode>
                <c:ptCount val="5"/>
                <c:pt idx="0">
                  <c:v>7.5900000000000002E-4</c:v>
                </c:pt>
                <c:pt idx="1">
                  <c:v>1.354E-3</c:v>
                </c:pt>
                <c:pt idx="2">
                  <c:v>1.4959999999999999E-3</c:v>
                </c:pt>
                <c:pt idx="3">
                  <c:v>1.8389999999999999E-3</c:v>
                </c:pt>
                <c:pt idx="4">
                  <c:v>3.3600000000000001E-3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FC-462F-B719-D11B32FD5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5874591"/>
        <c:axId val="2020421519"/>
      </c:lineChart>
      <c:catAx>
        <c:axId val="202587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421519"/>
        <c:crosses val="autoZero"/>
        <c:auto val="1"/>
        <c:lblAlgn val="ctr"/>
        <c:lblOffset val="100"/>
        <c:noMultiLvlLbl val="0"/>
      </c:catAx>
      <c:valAx>
        <c:axId val="202042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5874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31687-57BC-4A8A-946E-8AC5DA2E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56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Comparison between Process and Threads using sorting algorithms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between Process and Threads using sorting algorithms</dc:title>
  <dc:creator>Hassan</dc:creator>
  <cp:keywords/>
  <cp:lastModifiedBy>Hassan Zahid</cp:lastModifiedBy>
  <cp:revision>7</cp:revision>
  <dcterms:created xsi:type="dcterms:W3CDTF">2020-06-05T15:23:00Z</dcterms:created>
  <dcterms:modified xsi:type="dcterms:W3CDTF">2020-06-05T16:20:00Z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